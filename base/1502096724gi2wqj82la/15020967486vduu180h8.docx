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E714A9" w:rsidR="005358F5" w:rsidP="00E714A9" w:rsidRDefault="008C484B">
      <w:pPr>
        <w:pStyle w:val="Title"/>
      </w:pPr>
      <w:r>
        <w:rPr>
          <w:rStyle w:val="BookTitle"/>
          <w:b w:val="0"/>
          <w:bCs w:val="0"/>
          <w:smallCaps w:val="0"/>
        </w:rPr>
        <w:t>Подключение RSS</w:t>
      </w:r>
      <w:bookmarkStart w:name="_GoBack" w:id="0"/>
      <w:bookmarkEnd w:id="0"/>
    </w:p>
    <w:p w:rsidRPr="00005DFB" w:rsidR="00435673" w:rsidP="00CD37C8" w:rsidRDefault="008C484B">
      <w:pPr>
        <w:pStyle w:val="Heading4"/>
        <w:rPr>
          <w:rStyle w:val="Strong"/>
          <w:b/>
          <w:i w:val="0"/>
          <w:color w:val="auto"/>
        </w:rPr>
      </w:pPr>
      <w:r w:rsidRPr="00005DFB">
        <w:rPr>
          <w:rStyle w:val="Strong"/>
          <w:b/>
          <w:i w:val="0"/>
          <w:color w:val="auto"/>
        </w:rPr>
      </w:r>
    </w:p>
    <w:p w:rsidRPr="00005DFB" w:rsidR="00435673" w:rsidP="00005DFB" w:rsidRDefault="008C484B">
      <w:pPr>
        <w:pStyle w:val="Quote"/>
        <w:rPr>
          <w:rStyle w:val="SubtleEmphasis"/>
          <w:i/>
          <w:iCs/>
          <w:color w:val="000000" w:themeColor="text1"/>
        </w:rPr>
      </w:pPr>
      <w:r w:rsidRPr="00005DFB">
        <w:rPr>
          <w:rStyle w:val="SubtleEmphasis"/>
          <w:i/>
          <w:iCs/>
          <w:color w:val="000000" w:themeColor="text1"/>
        </w:rPr>
      </w:r>
    </w:p>
    <w:p w:rsidRPr="00CC15CF" w:rsidR="00E94564" w:rsidP="00CC15CF" w:rsidRDefault="008C484B">
      <w:pPr>
        <w:pStyle w:val="Quote"/>
        <w:jc w:val="center"/>
      </w:pPr>
      <w:r w:rsidRPr="00CC15CF">
        <w:rPr>
          <w:rStyle w:val="Strong"/>
          <w:b w:val="0"/>
          <w:bCs w:val="0"/>
        </w:rPr>
        <w:drawing>
          <wp:inline distT="0" distB="0" distL="0" distR="0" wp14:editId="50D07946">
            <wp:extent cx="6032500" cy="2946400"/>
            <wp:effectExtent l="0" t="0" r="0" b="0"/>
            <wp:docPr id="1" name="Rf86ebe3426f34e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f86ebe3426f34e8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15CF" w:rsidR="00E94564" w:rsidP="00CC15CF" w:rsidRDefault="008C484B">
      <w:pPr>
        <w:pStyle w:val="Quote"/>
        <w:jc w:val="center"/>
      </w:pPr>
      <w:r w:rsidRPr="00CC15CF">
        <w:rPr>
          <w:rStyle w:val="Strong"/>
          <w:b w:val="0"/>
          <w:bCs w:val="0"/>
        </w:rPr>
        <w:drawing>
          <wp:inline distT="0" distB="0" distL="0" distR="0" wp14:editId="50D07946">
            <wp:extent cx="6032500" cy="5080000"/>
            <wp:effectExtent l="0" t="0" r="0" b="0"/>
            <wp:docPr id="1" name="R69a49e506faf4f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69a49e506faf4f6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15CF" w:rsidR="00E94564" w:rsidP="00CC15CF" w:rsidRDefault="008C484B">
      <w:pPr>
        <w:pStyle w:val="Quote"/>
        <w:jc w:val="center"/>
      </w:pPr>
      <w:r w:rsidRPr="00CC15CF">
        <w:rPr>
          <w:rStyle w:val="Strong"/>
          <w:b w:val="0"/>
          <w:bCs w:val="0"/>
        </w:rPr>
        <w:drawing>
          <wp:inline distT="0" distB="0" distL="0" distR="0" wp14:editId="50D07946">
            <wp:extent cx="6032500" cy="4152900"/>
            <wp:effectExtent l="0" t="0" r="0" b="0"/>
            <wp:docPr id="1" name="R4138da14b25448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4138da14b25448c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15CF" w:rsidR="00E94564" w:rsidP="00CC15CF" w:rsidRDefault="008C484B">
      <w:pPr>
        <w:pStyle w:val="Quote"/>
        <w:jc w:val="center"/>
      </w:pPr>
      <w:r w:rsidRPr="00CC15CF">
        <w:rPr>
          <w:rStyle w:val="Strong"/>
          <w:b w:val="0"/>
          <w:bCs w:val="0"/>
        </w:rPr>
        <w:drawing>
          <wp:inline distT="0" distB="0" distL="0" distR="0" wp14:editId="50D07946">
            <wp:extent cx="4648200" cy="6032500"/>
            <wp:effectExtent l="0" t="0" r="0" b="0"/>
            <wp:docPr id="1" name="R72e32367e7d441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72e32367e7d441c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15CF" w:rsidR="00E94564" w:rsidP="00CC15CF" w:rsidRDefault="008C484B">
      <w:pPr>
        <w:pStyle w:val="Quote"/>
        <w:jc w:val="center"/>
      </w:pPr>
      <w:r w:rsidRPr="00CC15CF">
        <w:rPr>
          <w:rStyle w:val="Strong"/>
          <w:b w:val="0"/>
          <w:bCs w:val="0"/>
        </w:rPr>
        <w:drawing>
          <wp:inline distT="0" distB="0" distL="0" distR="0" wp14:editId="50D07946">
            <wp:extent cx="6032500" cy="5257800"/>
            <wp:effectExtent l="0" t="0" r="0" b="0"/>
            <wp:docPr id="1" name="Re297237d70fc40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e297237d70fc40f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15CF" w:rsidR="00E94564" w:rsidP="00CC15CF" w:rsidRDefault="008C484B">
      <w:pPr>
        <w:pStyle w:val="Quote"/>
        <w:jc w:val="center"/>
      </w:pPr>
      <w:r w:rsidRPr="00CC15CF">
        <w:rPr>
          <w:rStyle w:val="Strong"/>
          <w:b w:val="0"/>
          <w:bCs w:val="0"/>
        </w:rPr>
        <w:drawing>
          <wp:inline distT="0" distB="0" distL="0" distR="0" wp14:editId="50D07946">
            <wp:extent cx="5219700" cy="6032500"/>
            <wp:effectExtent l="0" t="0" r="0" b="0"/>
            <wp:docPr id="1" name="R7377ee64c4ac47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7377ee64c4ac47b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15CF" w:rsidR="00E94564" w:rsidP="00CC15CF" w:rsidRDefault="008C484B">
      <w:pPr>
        <w:pStyle w:val="Quote"/>
        <w:jc w:val="center"/>
      </w:pPr>
      <w:r w:rsidRPr="00CC15CF">
        <w:rPr>
          <w:rStyle w:val="Strong"/>
          <w:b w:val="0"/>
          <w:bCs w:val="0"/>
        </w:rPr>
        <w:drawing>
          <wp:inline distT="0" distB="0" distL="0" distR="0" wp14:editId="50D07946">
            <wp:extent cx="6032500" cy="3187700"/>
            <wp:effectExtent l="0" t="0" r="0" b="0"/>
            <wp:docPr id="1" name="R4c628c1024f345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4c628c1024f345a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673"/>
    <w:rsid w:val="00005DFB"/>
    <w:rsid w:val="000526DC"/>
    <w:rsid w:val="000E7FA7"/>
    <w:rsid w:val="00136515"/>
    <w:rsid w:val="001E7B09"/>
    <w:rsid w:val="001F3BD3"/>
    <w:rsid w:val="00230F1F"/>
    <w:rsid w:val="002429AC"/>
    <w:rsid w:val="002909C6"/>
    <w:rsid w:val="002B01B6"/>
    <w:rsid w:val="002D4FE9"/>
    <w:rsid w:val="0032731C"/>
    <w:rsid w:val="003307C3"/>
    <w:rsid w:val="003331BD"/>
    <w:rsid w:val="004325CA"/>
    <w:rsid w:val="00435673"/>
    <w:rsid w:val="00442CCC"/>
    <w:rsid w:val="005358F5"/>
    <w:rsid w:val="005837D9"/>
    <w:rsid w:val="006713D1"/>
    <w:rsid w:val="00693270"/>
    <w:rsid w:val="00695FD2"/>
    <w:rsid w:val="006B6563"/>
    <w:rsid w:val="007D6F72"/>
    <w:rsid w:val="008C484B"/>
    <w:rsid w:val="008D7A41"/>
    <w:rsid w:val="009B202C"/>
    <w:rsid w:val="009B2875"/>
    <w:rsid w:val="00A508C5"/>
    <w:rsid w:val="00B46661"/>
    <w:rsid w:val="00B64C55"/>
    <w:rsid w:val="00B76DB0"/>
    <w:rsid w:val="00B82778"/>
    <w:rsid w:val="00B936A7"/>
    <w:rsid w:val="00C04F7B"/>
    <w:rsid w:val="00CC15CF"/>
    <w:rsid w:val="00CD37C8"/>
    <w:rsid w:val="00D669BA"/>
    <w:rsid w:val="00E23A42"/>
    <w:rsid w:val="00E6489C"/>
    <w:rsid w:val="00E67693"/>
    <w:rsid w:val="00E714A9"/>
    <w:rsid w:val="00E7461A"/>
    <w:rsid w:val="00E94564"/>
    <w:rsid w:val="00FF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42BF29-6ABC-409B-9FBD-3C5F6AF4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6661"/>
  </w:style>
  <w:style w:type="paragraph" w:styleId="Heading1">
    <w:name w:val="heading 1"/>
    <w:basedOn w:val="Normal"/>
    <w:next w:val="Normal"/>
    <w:link w:val="Heading1Char"/>
    <w:uiPriority w:val="9"/>
    <w:qFormat/>
    <w:rsid w:val="004356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4356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6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25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7F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2C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6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56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56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325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3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73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B01B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B01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01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2B01B6"/>
    <w:rPr>
      <w:b/>
      <w:bCs/>
      <w:smallCaps/>
      <w:spacing w:val="5"/>
    </w:rPr>
  </w:style>
  <w:style w:type="character" w:styleId="SubtleEmphasis">
    <w:name w:val="Subtle Emphasis"/>
    <w:basedOn w:val="DefaultParagraphFont"/>
    <w:uiPriority w:val="19"/>
    <w:qFormat/>
    <w:rsid w:val="002B01B6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E945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94564"/>
    <w:rPr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E7FA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42CC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E67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5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63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B466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f86ebe3426f34e80" /><Relationship Type="http://schemas.openxmlformats.org/officeDocument/2006/relationships/image" Target="/media/image2.png" Id="R69a49e506faf4f63" /><Relationship Type="http://schemas.openxmlformats.org/officeDocument/2006/relationships/image" Target="/media/image3.png" Id="R4138da14b25448c5" /><Relationship Type="http://schemas.openxmlformats.org/officeDocument/2006/relationships/image" Target="/media/image4.png" Id="R72e32367e7d441c3" /><Relationship Type="http://schemas.openxmlformats.org/officeDocument/2006/relationships/image" Target="/media/image5.png" Id="Re297237d70fc40f7" /><Relationship Type="http://schemas.openxmlformats.org/officeDocument/2006/relationships/image" Target="/media/image6.png" Id="R7377ee64c4ac47b1" /><Relationship Type="http://schemas.openxmlformats.org/officeDocument/2006/relationships/image" Target="/media/image7.png" Id="R4c628c1024f345a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Name\Desktop\S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612F6-33A2-4773-9CA0-CF29AD9F9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SST.dotx</Template>
  <TotalTime>25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 Reminnyi</dc:creator>
  <cp:lastModifiedBy>Borys Korobeinikov</cp:lastModifiedBy>
  <cp:revision>37</cp:revision>
  <dcterms:created xsi:type="dcterms:W3CDTF">2013-03-13T08:21:00Z</dcterms:created>
  <dcterms:modified xsi:type="dcterms:W3CDTF">2016-08-04T15:52:00Z</dcterms:modified>
</cp:coreProperties>
</file>